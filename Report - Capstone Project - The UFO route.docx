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E59F3" w:rsidRDefault="00A91D75" w:rsidP="00A91D75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angle 2" descr="colored 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6C4A400" id="Rectangle 2" o:spid="_x0000_s1026" alt="colored rectangle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FE4372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FE4372" w:rsidRDefault="00C6323A" w:rsidP="00FE4372">
            <w:pPr>
              <w:pStyle w:val="Title"/>
              <w:framePr w:hSpace="0" w:wrap="auto" w:vAnchor="margin" w:xAlign="left" w:yAlign="inline"/>
              <w:rPr>
                <w:sz w:val="56"/>
              </w:rPr>
            </w:pPr>
            <w:r w:rsidRPr="00FE4372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7BB3BDB0" wp14:editId="3980FA14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Picture 11" descr="detail of persons hands with scissors, markers, work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detail of persons hands with scissors, markers, working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FE4372"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angle: Single Corner Snipped 4" descr="colored rectangle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0D79FD" id="Rectangle: Single Corner Snipped 4" o:spid="_x0000_s1026" alt="colored rectangle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362BB5" w:rsidRPr="00FE4372">
              <w:rPr>
                <w:sz w:val="56"/>
              </w:rPr>
              <w:t>The UFO Route</w:t>
            </w:r>
            <w:r w:rsidR="00FE4372" w:rsidRPr="00FE4372">
              <w:rPr>
                <w:sz w:val="56"/>
              </w:rPr>
              <w:t xml:space="preserve"> 2019</w:t>
            </w:r>
          </w:p>
          <w:p w:rsidR="00FE4372" w:rsidRPr="00FE4372" w:rsidRDefault="00FE4372" w:rsidP="00FE4372">
            <w:pPr>
              <w:pStyle w:val="Title"/>
              <w:framePr w:hSpace="0" w:wrap="auto" w:vAnchor="margin" w:xAlign="left" w:yAlign="inline"/>
              <w:rPr>
                <w:sz w:val="48"/>
              </w:rPr>
            </w:pPr>
            <w:r w:rsidRPr="00FE4372">
              <w:rPr>
                <w:sz w:val="52"/>
              </w:rPr>
              <w:t>Capstone Project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836"/>
        <w:gridCol w:w="2940"/>
        <w:gridCol w:w="2214"/>
      </w:tblGrid>
      <w:tr w:rsidR="00362BB5" w:rsidTr="00C6323A">
        <w:trPr>
          <w:trHeight w:val="358"/>
        </w:trPr>
        <w:tc>
          <w:tcPr>
            <w:tcW w:w="3567" w:type="dxa"/>
          </w:tcPr>
          <w:p w:rsidR="00A91D75" w:rsidRDefault="00A91D75" w:rsidP="00A91D75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3246454" wp14:editId="6629C853">
                      <wp:extent cx="3070860" cy="309093"/>
                      <wp:effectExtent l="0" t="0" r="0" b="15240"/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0860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362BB5" w:rsidP="00A91D75">
                                  <w:pPr>
                                    <w:pStyle w:val="Subtitle"/>
                                  </w:pPr>
                                  <w:bookmarkStart w:id="0" w:name="_Toc501102093"/>
                                  <w:r>
                                    <w:t xml:space="preserve">The UFO Route </w:t>
                                  </w:r>
                                  <w:r w:rsidR="00A91D75" w:rsidRPr="00A91D75">
                                    <w:t>Company</w:t>
                                  </w:r>
                                  <w:bookmarkEnd w:id="0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width:241.8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" filled="f" stroked="f" strokeweight=".5pt">
                      <v:textbox inset=",,,0">
                        <w:txbxContent>
                          <w:p w:rsidR="00A91D75" w:rsidRPr="00A91D75" w:rsidRDefault="00362BB5" w:rsidP="00A91D75">
                            <w:pPr>
                              <w:pStyle w:val="Subtitle"/>
                            </w:pPr>
                            <w:bookmarkStart w:id="1" w:name="_Toc501102093"/>
                            <w:r>
                              <w:t xml:space="preserve">The UFO Route </w:t>
                            </w:r>
                            <w:r w:rsidR="00A91D75" w:rsidRPr="00A91D75">
                              <w:t>Company</w:t>
                            </w:r>
                            <w:bookmarkEnd w:id="1"/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/>
        </w:tc>
        <w:tc>
          <w:tcPr>
            <w:tcW w:w="3483" w:type="dxa"/>
            <w:vAlign w:val="bottom"/>
          </w:tcPr>
          <w:p w:rsidR="00A91D75" w:rsidRDefault="00A91D75" w:rsidP="00A91D75">
            <w:pPr>
              <w:jc w:val="right"/>
            </w:pPr>
          </w:p>
        </w:tc>
      </w:tr>
      <w:tr w:rsidR="00362BB5" w:rsidTr="00C6323A">
        <w:trPr>
          <w:trHeight w:val="1197"/>
        </w:trPr>
        <w:tc>
          <w:tcPr>
            <w:tcW w:w="3567" w:type="dxa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6BF701E0" wp14:editId="7E0FD386">
                      <wp:extent cx="3070860" cy="566671"/>
                      <wp:effectExtent l="0" t="0" r="0" b="5080"/>
                      <wp:docPr id="7" name="Text Box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70860" cy="56667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A91D75" w:rsidRDefault="00362BB5" w:rsidP="00A91D75">
                                  <w:r>
                                    <w:t>Email: manuel.alcantara@pe.ibm.com</w:t>
                                  </w:r>
                                </w:p>
                                <w:p w:rsidR="00A91D75" w:rsidRPr="00A91D75" w:rsidRDefault="00362BB5" w:rsidP="00A91D75">
                                  <w:r>
                                    <w:t>Website: ibm.com</w:t>
                                  </w:r>
                                </w:p>
                                <w:p w:rsidR="00A91D75" w:rsidRPr="00A91D75" w:rsidRDefault="00A91D75" w:rsidP="00A91D75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Text Box 7" o:spid="_x0000_s1027" type="#_x0000_t202" style="width:241.8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" filled="f" stroked="f" strokeweight=".5pt">
                      <v:textbox>
                        <w:txbxContent>
                          <w:p w:rsidR="00A91D75" w:rsidRPr="00A91D75" w:rsidRDefault="00362BB5" w:rsidP="00A91D75">
                            <w:r>
                              <w:t>Email: manuel.alcantara@pe.ibm.com</w:t>
                            </w:r>
                          </w:p>
                          <w:p w:rsidR="00A91D75" w:rsidRPr="00A91D75" w:rsidRDefault="00362BB5" w:rsidP="00A91D75">
                            <w:r>
                              <w:t>Website: ibm.com</w:t>
                            </w:r>
                          </w:p>
                          <w:p w:rsidR="00A91D75" w:rsidRPr="00A91D75" w:rsidRDefault="00A91D75" w:rsidP="00A91D75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Default="00A91D75" w:rsidP="00A91D75">
            <w:pPr>
              <w:rPr>
                <w:noProof/>
              </w:rPr>
            </w:pPr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4032C446" wp14:editId="76A0905C">
                      <wp:extent cx="1867436" cy="566277"/>
                      <wp:effectExtent l="0" t="0" r="0" b="5715"/>
                      <wp:docPr id="14" name="Text Box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867436" cy="56627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Default="00A91D75" w:rsidP="00A91D75">
                                  <w:r>
                                    <w:t>Tel: [Telephone]</w:t>
                                  </w:r>
                                </w:p>
                                <w:p w:rsidR="00A91D75" w:rsidRPr="00A91D75" w:rsidRDefault="00A91D75" w:rsidP="00A91D75">
                                  <w:r>
                                    <w:t xml:space="preserve">Address, City, ST ZIP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Text Box 14" o:spid="_x0000_s1028" type="#_x0000_t202" style="width:147.05pt;height:44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" filled="f" stroked="f" strokeweight=".5pt">
                      <v:textbox>
                        <w:txbxContent>
                          <w:p w:rsidR="00A91D75" w:rsidRDefault="00A91D75" w:rsidP="00A91D75">
                            <w:r>
                              <w:t>Tel: [Telephone]</w:t>
                            </w:r>
                          </w:p>
                          <w:p w:rsidR="00A91D75" w:rsidRPr="00A91D75" w:rsidRDefault="00A91D75" w:rsidP="00A91D75">
                            <w:r>
                              <w:t xml:space="preserve">Address, City, ST ZIP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D967AC" w:rsidRDefault="00D613CB" w:rsidP="00A91D75">
            <w:pPr>
              <w:jc w:val="right"/>
              <w:rPr>
                <w:noProof/>
              </w:rPr>
            </w:pPr>
            <w:r>
              <w:object w:dxaOrig="3624" w:dyaOrig="1176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3pt;height:30pt" o:ole="">
                  <v:imagedata r:id="rId9" o:title=""/>
                </v:shape>
                <o:OLEObject Type="Embed" ProgID="PBrush" ShapeID="_x0000_i1025" DrawAspect="Content" ObjectID="_1608680703" r:id="rId10"/>
              </w:object>
            </w:r>
          </w:p>
        </w:tc>
      </w:tr>
    </w:tbl>
    <w:sdt>
      <w:sdtPr>
        <w:rPr>
          <w:rFonts w:asciiTheme="minorHAnsi" w:eastAsiaTheme="minorHAnsi" w:hAnsiTheme="minorHAnsi" w:cstheme="minorBid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E523C3" w:rsidRDefault="00CB27A1" w:rsidP="00E523C3">
          <w:pPr>
            <w:pStyle w:val="TOCHeading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7A47E979" wp14:editId="33D4CDE7">
                    <wp:simplePos x="0" y="0"/>
                    <wp:positionH relativeFrom="column">
                      <wp:posOffset>-757278</wp:posOffset>
                    </wp:positionH>
                    <wp:positionV relativeFrom="page">
                      <wp:posOffset>-635</wp:posOffset>
                    </wp:positionV>
                    <wp:extent cx="7836535" cy="10083800"/>
                    <wp:effectExtent l="0" t="0" r="0" b="0"/>
                    <wp:wrapNone/>
                    <wp:docPr id="31" name="Rectangle 31" descr="colored contents page background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083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68FB7DD0" id="Rectangle 31" o:spid="_x0000_s1026" alt="colored contents page background" style="position:absolute;margin-left:-59.65pt;margin-top:-.05pt;width:617.05pt;height:794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>
            <w:t>TABLE OF CONTENTS</w:t>
          </w:r>
        </w:p>
        <w:p w:rsidR="00891C27" w:rsidRDefault="00E523C3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es-419" w:eastAsia="es-419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4938669" w:history="1">
            <w:r w:rsidR="00891C27" w:rsidRPr="00753563">
              <w:rPr>
                <w:rStyle w:val="Hyperlink"/>
              </w:rPr>
              <w:t>Introduction / Business Problem</w:t>
            </w:r>
            <w:r w:rsidR="00891C27">
              <w:rPr>
                <w:webHidden/>
              </w:rPr>
              <w:tab/>
            </w:r>
            <w:r w:rsidR="00891C27">
              <w:rPr>
                <w:webHidden/>
              </w:rPr>
              <w:fldChar w:fldCharType="begin"/>
            </w:r>
            <w:r w:rsidR="00891C27">
              <w:rPr>
                <w:webHidden/>
              </w:rPr>
              <w:instrText xml:space="preserve"> PAGEREF _Toc534938669 \h </w:instrText>
            </w:r>
            <w:r w:rsidR="00891C27">
              <w:rPr>
                <w:webHidden/>
              </w:rPr>
            </w:r>
            <w:r w:rsidR="00891C27">
              <w:rPr>
                <w:webHidden/>
              </w:rPr>
              <w:fldChar w:fldCharType="separate"/>
            </w:r>
            <w:r w:rsidR="00891C27">
              <w:rPr>
                <w:webHidden/>
              </w:rPr>
              <w:t>3</w:t>
            </w:r>
            <w:r w:rsidR="00891C27">
              <w:rPr>
                <w:webHidden/>
              </w:rPr>
              <w:fldChar w:fldCharType="end"/>
            </w:r>
          </w:hyperlink>
        </w:p>
        <w:p w:rsidR="00891C27" w:rsidRDefault="00891C27">
          <w:pPr>
            <w:pStyle w:val="TOC1"/>
            <w:rPr>
              <w:rFonts w:eastAsiaTheme="minorEastAsia"/>
              <w:color w:val="auto"/>
              <w:kern w:val="0"/>
              <w:sz w:val="22"/>
              <w:szCs w:val="22"/>
              <w:lang w:val="es-419" w:eastAsia="es-419"/>
            </w:rPr>
          </w:pPr>
          <w:hyperlink w:anchor="_Toc534938670" w:history="1">
            <w:r w:rsidRPr="00753563">
              <w:rPr>
                <w:rStyle w:val="Hyperlink"/>
              </w:rPr>
              <w:t>Description of the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_Toc534938670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E523C3" w:rsidRDefault="00E523C3">
          <w:r>
            <w:rPr>
              <w:b/>
              <w:bCs/>
              <w:noProof/>
            </w:rPr>
            <w:fldChar w:fldCharType="end"/>
          </w:r>
        </w:p>
      </w:sdtContent>
    </w:sdt>
    <w:p w:rsidR="00184B35" w:rsidRDefault="00A3010D" w:rsidP="00E523C3">
      <w:pPr>
        <w:pStyle w:val="Heading1"/>
      </w:pPr>
      <w:bookmarkStart w:id="2" w:name="_Hlk501114800"/>
      <w:bookmarkStart w:id="3" w:name="_Toc534938669"/>
      <w:r w:rsidRPr="00A3010D">
        <w:lastRenderedPageBreak/>
        <w:t>Introduction / Business Problem</w:t>
      </w:r>
      <w:bookmarkEnd w:id="3"/>
    </w:p>
    <w:bookmarkEnd w:id="2"/>
    <w:p w:rsidR="00E523C3" w:rsidRDefault="00E523C3" w:rsidP="00E523C3"/>
    <w:p w:rsidR="00A3010D" w:rsidRPr="00A3010D" w:rsidRDefault="00A3010D" w:rsidP="00A3010D">
      <w:pPr>
        <w:shd w:val="clear" w:color="auto" w:fill="FFFFFF"/>
        <w:spacing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</w:pPr>
      <w:r w:rsidRPr="00A3010D"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  <w:t>We are a company that offer travel experiences to anywhere in the world where sightings of unidentified flying objects have been documented.</w:t>
      </w:r>
    </w:p>
    <w:p w:rsidR="00A3010D" w:rsidRPr="00A3010D" w:rsidRDefault="00A3010D" w:rsidP="00A3010D">
      <w:pPr>
        <w:shd w:val="clear" w:color="auto" w:fill="FFFFFF"/>
        <w:spacing w:before="240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</w:pPr>
      <w:r w:rsidRPr="00A3010D"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  <w:t>Our regular clients are professional or amateur photographers, researchers, scientists, graphic journalists, writers and students.</w:t>
      </w:r>
    </w:p>
    <w:p w:rsidR="00A3010D" w:rsidRPr="00A3010D" w:rsidRDefault="00A3010D" w:rsidP="00A3010D">
      <w:pPr>
        <w:shd w:val="clear" w:color="auto" w:fill="FFFFFF"/>
        <w:spacing w:before="240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</w:pPr>
      <w:r w:rsidRPr="00A3010D"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  <w:t>Our trips are made in 5 countries in which unexplained phenomena have been reported in the sky, these are:</w:t>
      </w:r>
    </w:p>
    <w:p w:rsidR="00A3010D" w:rsidRPr="00A3010D" w:rsidRDefault="00A3010D" w:rsidP="00A3010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</w:pPr>
      <w:r w:rsidRPr="00A3010D">
        <w:rPr>
          <w:rFonts w:ascii="Segoe UI Emoji" w:eastAsia="Times New Roman" w:hAnsi="Segoe UI Emoji" w:cs="Segoe UI Emoji"/>
          <w:color w:val="000000"/>
          <w:sz w:val="21"/>
          <w:szCs w:val="21"/>
          <w:lang w:val="es-419" w:eastAsia="es-419"/>
        </w:rPr>
        <w:t>🐨</w:t>
      </w:r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Australia</w:t>
      </w:r>
    </w:p>
    <w:p w:rsidR="00A3010D" w:rsidRPr="00A3010D" w:rsidRDefault="00A3010D" w:rsidP="00A3010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</w:pPr>
      <w:r w:rsidRPr="00A3010D">
        <w:rPr>
          <w:rFonts w:ascii="Segoe UI Emoji" w:eastAsia="Times New Roman" w:hAnsi="Segoe UI Emoji" w:cs="Segoe UI Emoji"/>
          <w:color w:val="000000"/>
          <w:sz w:val="21"/>
          <w:szCs w:val="21"/>
          <w:lang w:val="es-419" w:eastAsia="es-419"/>
        </w:rPr>
        <w:t>🍁</w:t>
      </w:r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Canada</w:t>
      </w:r>
      <w:proofErr w:type="spellEnd"/>
    </w:p>
    <w:p w:rsidR="00A3010D" w:rsidRPr="00A3010D" w:rsidRDefault="00A3010D" w:rsidP="00A3010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</w:pPr>
      <w:r w:rsidRPr="00A3010D">
        <w:rPr>
          <w:rFonts w:ascii="Segoe UI Emoji" w:eastAsia="Times New Roman" w:hAnsi="Segoe UI Emoji" w:cs="Segoe UI Emoji"/>
          <w:color w:val="000000"/>
          <w:sz w:val="21"/>
          <w:szCs w:val="21"/>
          <w:lang w:val="es-419" w:eastAsia="es-419"/>
        </w:rPr>
        <w:t>🥨</w:t>
      </w:r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Germany</w:t>
      </w:r>
      <w:proofErr w:type="spellEnd"/>
    </w:p>
    <w:p w:rsidR="00A3010D" w:rsidRPr="00A3010D" w:rsidRDefault="00A3010D" w:rsidP="00A3010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</w:pPr>
      <w:r w:rsidRPr="00A3010D">
        <w:rPr>
          <w:rFonts w:ascii="Segoe UI Emoji" w:eastAsia="Times New Roman" w:hAnsi="Segoe UI Emoji" w:cs="Segoe UI Emoji"/>
          <w:color w:val="000000"/>
          <w:sz w:val="21"/>
          <w:szCs w:val="21"/>
          <w:lang w:val="es-419" w:eastAsia="es-419"/>
        </w:rPr>
        <w:t>👑</w:t>
      </w:r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United</w:t>
      </w:r>
      <w:proofErr w:type="spellEnd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Kingdom</w:t>
      </w:r>
      <w:proofErr w:type="spellEnd"/>
    </w:p>
    <w:p w:rsidR="00A3010D" w:rsidRPr="00A3010D" w:rsidRDefault="00A3010D" w:rsidP="00A3010D">
      <w:pPr>
        <w:numPr>
          <w:ilvl w:val="0"/>
          <w:numId w:val="27"/>
        </w:numPr>
        <w:shd w:val="clear" w:color="auto" w:fill="FFFFFF"/>
        <w:spacing w:before="100" w:beforeAutospacing="1" w:after="100" w:afterAutospacing="1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</w:pPr>
      <w:r w:rsidRPr="00A3010D">
        <w:rPr>
          <w:rFonts w:ascii="Segoe UI Emoji" w:eastAsia="Times New Roman" w:hAnsi="Segoe UI Emoji" w:cs="Segoe UI Emoji"/>
          <w:color w:val="000000"/>
          <w:sz w:val="21"/>
          <w:szCs w:val="21"/>
          <w:lang w:val="es-419" w:eastAsia="es-419"/>
        </w:rPr>
        <w:t>👨🏻</w:t>
      </w:r>
      <w:r w:rsidRPr="00A3010D">
        <w:rPr>
          <w:rFonts w:ascii="Arial" w:eastAsia="Times New Roman" w:hAnsi="Arial" w:cs="Arial"/>
          <w:color w:val="000000"/>
          <w:sz w:val="21"/>
          <w:szCs w:val="21"/>
          <w:lang w:val="es-419" w:eastAsia="es-419"/>
        </w:rPr>
        <w:t>‍</w:t>
      </w:r>
      <w:r w:rsidRPr="00A3010D">
        <w:rPr>
          <w:rFonts w:ascii="Segoe UI Emoji" w:eastAsia="Times New Roman" w:hAnsi="Segoe UI Emoji" w:cs="Segoe UI Emoji"/>
          <w:color w:val="000000"/>
          <w:sz w:val="21"/>
          <w:szCs w:val="21"/>
          <w:lang w:val="es-419" w:eastAsia="es-419"/>
        </w:rPr>
        <w:t>🚀</w:t>
      </w:r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United</w:t>
      </w:r>
      <w:proofErr w:type="spellEnd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States</w:t>
      </w:r>
      <w:proofErr w:type="spellEnd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 xml:space="preserve"> </w:t>
      </w:r>
      <w:proofErr w:type="spellStart"/>
      <w:r w:rsidRPr="00A3010D">
        <w:rPr>
          <w:rFonts w:ascii="Helvetica" w:eastAsia="Times New Roman" w:hAnsi="Helvetica" w:cs="Helvetica"/>
          <w:color w:val="000000"/>
          <w:sz w:val="21"/>
          <w:szCs w:val="21"/>
          <w:lang w:val="es-419" w:eastAsia="es-419"/>
        </w:rPr>
        <w:t>America</w:t>
      </w:r>
      <w:proofErr w:type="spellEnd"/>
    </w:p>
    <w:p w:rsidR="00A3010D" w:rsidRPr="00A3010D" w:rsidRDefault="00A3010D" w:rsidP="00A3010D">
      <w:pPr>
        <w:shd w:val="clear" w:color="auto" w:fill="FFFFFF"/>
        <w:spacing w:before="240" w:line="240" w:lineRule="auto"/>
        <w:contextualSpacing w:val="0"/>
        <w:jc w:val="both"/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</w:pPr>
      <w:r w:rsidRPr="00A3010D"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  <w:t>For the following season, the marketing department proposed to investigate the documented sightings near </w:t>
      </w:r>
      <w:r w:rsidRPr="00A3010D">
        <w:rPr>
          <w:rFonts w:ascii="Helvetica" w:eastAsia="Times New Roman" w:hAnsi="Helvetica" w:cs="Helvetica"/>
          <w:b/>
          <w:bCs/>
          <w:color w:val="000000"/>
          <w:sz w:val="21"/>
          <w:szCs w:val="21"/>
          <w:lang w:eastAsia="es-419"/>
        </w:rPr>
        <w:t>Area 51</w:t>
      </w:r>
      <w:r w:rsidRPr="00A3010D">
        <w:rPr>
          <w:rFonts w:ascii="Helvetica" w:eastAsia="Times New Roman" w:hAnsi="Helvetica" w:cs="Helvetica"/>
          <w:color w:val="000000"/>
          <w:sz w:val="21"/>
          <w:szCs w:val="21"/>
          <w:lang w:eastAsia="es-419"/>
        </w:rPr>
        <w:t>, in the state of Nevada in the United States of America.</w:t>
      </w:r>
    </w:p>
    <w:p w:rsidR="00E523C3" w:rsidRDefault="00E523C3" w:rsidP="00E523C3"/>
    <w:tbl>
      <w:tblPr>
        <w:tblpPr w:leftFromText="180" w:rightFromText="180" w:vertAnchor="text" w:tblpY="406"/>
        <w:tblW w:w="1032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10326"/>
      </w:tblGrid>
      <w:tr w:rsidR="00E019C9" w:rsidRPr="00E019C9" w:rsidTr="00E019C9">
        <w:trPr>
          <w:trHeight w:val="2073"/>
        </w:trPr>
        <w:tc>
          <w:tcPr>
            <w:tcW w:w="10326" w:type="dxa"/>
            <w:tcBorders>
              <w:top w:val="nil"/>
              <w:left w:val="nil"/>
              <w:bottom w:val="nil"/>
              <w:right w:val="nil"/>
            </w:tcBorders>
            <w:shd w:val="clear" w:color="auto" w:fill="262140" w:themeFill="text1"/>
            <w:vAlign w:val="center"/>
          </w:tcPr>
          <w:p w:rsidR="00E523C3" w:rsidRPr="00E019C9" w:rsidRDefault="00E019C9" w:rsidP="00D476F7">
            <w:pPr>
              <w:pStyle w:val="Signature"/>
              <w:spacing w:before="0"/>
              <w:rPr>
                <w:color w:val="ECBD17" w:themeColor="accent1" w:themeShade="BF"/>
              </w:rPr>
            </w:pPr>
            <w:r w:rsidRPr="00E019C9">
              <w:rPr>
                <w:color w:val="ECBD17" w:themeColor="accent1" w:themeShade="BF"/>
              </w:rPr>
              <w:t xml:space="preserve">This submission will eventually become your Introduction / Business Problem section in your final report. </w:t>
            </w:r>
            <w:proofErr w:type="gramStart"/>
            <w:r w:rsidRPr="00E019C9">
              <w:rPr>
                <w:color w:val="ECBD17" w:themeColor="accent1" w:themeShade="BF"/>
              </w:rPr>
              <w:t>So</w:t>
            </w:r>
            <w:proofErr w:type="gramEnd"/>
            <w:r w:rsidRPr="00E019C9">
              <w:rPr>
                <w:color w:val="ECBD17" w:themeColor="accent1" w:themeShade="BF"/>
              </w:rPr>
              <w:t xml:space="preserve"> I recommend that you push the report (having your Introduction / Business Problem section only for now) to your </w:t>
            </w:r>
            <w:proofErr w:type="spellStart"/>
            <w:r w:rsidRPr="00E019C9">
              <w:rPr>
                <w:color w:val="ECBD17" w:themeColor="accent1" w:themeShade="BF"/>
              </w:rPr>
              <w:t>Github</w:t>
            </w:r>
            <w:proofErr w:type="spellEnd"/>
            <w:r w:rsidRPr="00E019C9">
              <w:rPr>
                <w:color w:val="ECBD17" w:themeColor="accent1" w:themeShade="BF"/>
              </w:rPr>
              <w:t xml:space="preserve"> repository and submit a link to it.</w:t>
            </w:r>
          </w:p>
        </w:tc>
      </w:tr>
    </w:tbl>
    <w:p w:rsidR="00D476F7" w:rsidRDefault="00D476F7">
      <w:pPr>
        <w:spacing w:after="180" w:line="336" w:lineRule="auto"/>
        <w:contextualSpacing w:val="0"/>
        <w:rPr>
          <w:b/>
          <w:kern w:val="20"/>
        </w:rPr>
      </w:pPr>
      <w:r>
        <w:br w:type="page"/>
      </w:r>
    </w:p>
    <w:p w:rsidR="00D476F7" w:rsidRDefault="00083B26" w:rsidP="00D476F7">
      <w:pPr>
        <w:pStyle w:val="Heading1"/>
      </w:pPr>
      <w:bookmarkStart w:id="4" w:name="_Toc534938670"/>
      <w:r>
        <w:lastRenderedPageBreak/>
        <w:t>Description of the data</w:t>
      </w:r>
      <w:bookmarkEnd w:id="4"/>
    </w:p>
    <w:p w:rsidR="00D476F7" w:rsidRDefault="00D476F7" w:rsidP="00D476F7"/>
    <w:p w:rsidR="00891C27" w:rsidRPr="00891C27" w:rsidRDefault="00891C27" w:rsidP="00891C27">
      <w:pPr>
        <w:pStyle w:val="NormalWeb"/>
        <w:shd w:val="clear" w:color="auto" w:fill="FFFFFF"/>
        <w:spacing w:before="0" w:beforeAutospacing="0" w:after="0" w:afterAutospacing="0"/>
        <w:rPr>
          <w:rFonts w:ascii="Helvetica" w:hAnsi="Helvetica" w:cs="Helvetica"/>
          <w:color w:val="000000"/>
          <w:sz w:val="21"/>
          <w:szCs w:val="21"/>
          <w:lang w:val="en-US"/>
        </w:rPr>
      </w:pPr>
      <w:r>
        <w:rPr>
          <w:rFonts w:ascii="Segoe UI Emoji" w:hAnsi="Segoe UI Emoji" w:cs="Segoe UI Emoji"/>
          <w:color w:val="000000"/>
          <w:sz w:val="21"/>
          <w:szCs w:val="21"/>
        </w:rPr>
        <w:t>📊</w:t>
      </w:r>
      <w:r w:rsidRPr="00891C27">
        <w:rPr>
          <w:rFonts w:ascii="Helvetica" w:hAnsi="Helvetica" w:cs="Helvetica"/>
          <w:color w:val="000000"/>
          <w:sz w:val="21"/>
          <w:szCs w:val="21"/>
          <w:lang w:val="en-US"/>
        </w:rPr>
        <w:t> </w:t>
      </w:r>
      <w:hyperlink r:id="rId11" w:tgtFrame="_blank" w:history="1">
        <w:r w:rsidRPr="00891C27">
          <w:rPr>
            <w:rStyle w:val="Hyperlink"/>
            <w:rFonts w:ascii="Helvetica" w:hAnsi="Helvetica" w:cs="Helvetica"/>
            <w:b/>
            <w:bCs/>
            <w:color w:val="337AB7"/>
            <w:sz w:val="21"/>
            <w:szCs w:val="21"/>
            <w:lang w:val="en-US"/>
          </w:rPr>
          <w:t>Kaggle.com</w:t>
        </w:r>
      </w:hyperlink>
    </w:p>
    <w:p w:rsidR="00891C27" w:rsidRPr="00891C27" w:rsidRDefault="00891C27" w:rsidP="00891C27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  <w:lang w:val="en-US"/>
        </w:rPr>
      </w:pPr>
      <w:r w:rsidRPr="00891C27">
        <w:rPr>
          <w:rFonts w:ascii="Helvetica" w:hAnsi="Helvetica" w:cs="Helvetica"/>
          <w:color w:val="000000"/>
          <w:sz w:val="21"/>
          <w:szCs w:val="21"/>
          <w:lang w:val="en-US"/>
        </w:rPr>
        <w:t>Next, using Kaggle.com datasets, we study and identify the geographic areas with the largest number of reported occurrences.</w:t>
      </w:r>
    </w:p>
    <w:p w:rsidR="00891C27" w:rsidRPr="00891C27" w:rsidRDefault="00891C27" w:rsidP="00891C27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  <w:lang w:val="en-US"/>
        </w:rPr>
      </w:pPr>
      <w:r w:rsidRPr="00891C27">
        <w:rPr>
          <w:rFonts w:ascii="Helvetica" w:hAnsi="Helvetica" w:cs="Helvetica"/>
          <w:color w:val="000000"/>
          <w:sz w:val="21"/>
          <w:szCs w:val="21"/>
          <w:lang w:val="en-US"/>
        </w:rPr>
        <w:t>From our research, we identified 2 cities in the </w:t>
      </w:r>
      <w:r w:rsidRPr="00891C27">
        <w:rPr>
          <w:rStyle w:val="Strong"/>
          <w:rFonts w:ascii="Helvetica" w:hAnsi="Helvetica" w:cs="Helvetica"/>
          <w:color w:val="000000"/>
          <w:sz w:val="21"/>
          <w:szCs w:val="21"/>
          <w:lang w:val="en-US"/>
        </w:rPr>
        <w:t>State of Nevada</w:t>
      </w:r>
      <w:r w:rsidRPr="00891C27">
        <w:rPr>
          <w:rFonts w:ascii="Helvetica" w:hAnsi="Helvetica" w:cs="Helvetica"/>
          <w:color w:val="000000"/>
          <w:sz w:val="21"/>
          <w:szCs w:val="21"/>
          <w:lang w:val="en-US"/>
        </w:rPr>
        <w:t> with the highest concentration of sightings, these are:</w:t>
      </w:r>
    </w:p>
    <w:p w:rsidR="00891C27" w:rsidRDefault="00891C27" w:rsidP="00891C2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contextualSpacing w:val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Segoe UI Emoji" w:hAnsi="Segoe UI Emoji" w:cs="Segoe UI Emoji"/>
          <w:color w:val="000000"/>
          <w:sz w:val="21"/>
          <w:szCs w:val="21"/>
        </w:rPr>
        <w:t>⛷</w:t>
      </w:r>
      <w:r>
        <w:rPr>
          <w:rFonts w:ascii="Helvetica" w:hAnsi="Helvetica" w:cs="Helvetica"/>
          <w:color w:val="000000"/>
          <w:sz w:val="21"/>
          <w:szCs w:val="21"/>
        </w:rPr>
        <w:t>️ Reno</w:t>
      </w:r>
    </w:p>
    <w:p w:rsidR="00891C27" w:rsidRDefault="00891C27" w:rsidP="00891C27">
      <w:pPr>
        <w:numPr>
          <w:ilvl w:val="0"/>
          <w:numId w:val="28"/>
        </w:numPr>
        <w:shd w:val="clear" w:color="auto" w:fill="FFFFFF"/>
        <w:spacing w:before="100" w:beforeAutospacing="1" w:after="100" w:afterAutospacing="1" w:line="240" w:lineRule="auto"/>
        <w:contextualSpacing w:val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Segoe UI Emoji" w:hAnsi="Segoe UI Emoji" w:cs="Segoe UI Emoji"/>
          <w:color w:val="000000"/>
          <w:sz w:val="21"/>
          <w:szCs w:val="21"/>
        </w:rPr>
        <w:t>🎰</w:t>
      </w:r>
      <w:r>
        <w:rPr>
          <w:rFonts w:ascii="Helvetica" w:hAnsi="Helvetica" w:cs="Helvetica"/>
          <w:color w:val="000000"/>
          <w:sz w:val="21"/>
          <w:szCs w:val="21"/>
        </w:rPr>
        <w:t xml:space="preserve"> Las Vegas</w:t>
      </w:r>
    </w:p>
    <w:p w:rsidR="00891C27" w:rsidRDefault="00891C27" w:rsidP="00891C27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</w:rPr>
      </w:pPr>
      <w:r>
        <w:rPr>
          <w:rFonts w:ascii="Segoe UI Emoji" w:hAnsi="Segoe UI Emoji" w:cs="Segoe UI Emoji"/>
          <w:color w:val="000000"/>
          <w:sz w:val="21"/>
          <w:szCs w:val="21"/>
        </w:rPr>
        <w:t>🗺</w:t>
      </w:r>
      <w:r>
        <w:rPr>
          <w:rFonts w:ascii="Helvetica" w:hAnsi="Helvetica" w:cs="Helvetica"/>
          <w:color w:val="000000"/>
          <w:sz w:val="21"/>
          <w:szCs w:val="21"/>
        </w:rPr>
        <w:t>️ </w:t>
      </w:r>
      <w:hyperlink r:id="rId12" w:tgtFrame="_blank" w:history="1">
        <w:r>
          <w:rPr>
            <w:rStyle w:val="Hyperlink"/>
            <w:rFonts w:ascii="Helvetica" w:hAnsi="Helvetica" w:cs="Helvetica"/>
            <w:b/>
            <w:bCs/>
            <w:color w:val="337AB7"/>
            <w:sz w:val="21"/>
            <w:szCs w:val="21"/>
          </w:rPr>
          <w:t>Foursquare.com</w:t>
        </w:r>
      </w:hyperlink>
    </w:p>
    <w:p w:rsidR="00891C27" w:rsidRPr="00891C27" w:rsidRDefault="00891C27" w:rsidP="00891C27">
      <w:pPr>
        <w:pStyle w:val="NormalWeb"/>
        <w:shd w:val="clear" w:color="auto" w:fill="FFFFFF"/>
        <w:spacing w:before="240" w:beforeAutospacing="0" w:after="0" w:afterAutospacing="0"/>
        <w:rPr>
          <w:rFonts w:ascii="Helvetica" w:hAnsi="Helvetica" w:cs="Helvetica"/>
          <w:color w:val="000000"/>
          <w:sz w:val="21"/>
          <w:szCs w:val="21"/>
          <w:lang w:val="en-US"/>
        </w:rPr>
      </w:pPr>
      <w:r w:rsidRPr="00891C27">
        <w:rPr>
          <w:rFonts w:ascii="Helvetica" w:hAnsi="Helvetica" w:cs="Helvetica"/>
          <w:color w:val="000000"/>
          <w:sz w:val="21"/>
          <w:szCs w:val="21"/>
          <w:lang w:val="en-US"/>
        </w:rPr>
        <w:t>After our travelers finish the tour around the sighting areas and using Foursquare.com, we find hotels, restaurants and other interesting places to visit.</w:t>
      </w:r>
    </w:p>
    <w:p w:rsidR="00891C27" w:rsidRDefault="00891C27" w:rsidP="00D476F7"/>
    <w:p w:rsidR="00D55CBC" w:rsidRDefault="00D55CBC" w:rsidP="00E019C9">
      <w:pPr>
        <w:pStyle w:val="ListNumber"/>
        <w:numPr>
          <w:ilvl w:val="0"/>
          <w:numId w:val="0"/>
        </w:numPr>
        <w:ind w:left="360" w:hanging="360"/>
      </w:pPr>
    </w:p>
    <w:tbl>
      <w:tblPr>
        <w:tblpPr w:leftFromText="180" w:rightFromText="180" w:vertAnchor="text" w:tblpY="406"/>
        <w:tblW w:w="10326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000" w:firstRow="0" w:lastRow="0" w:firstColumn="0" w:lastColumn="0" w:noHBand="0" w:noVBand="0"/>
      </w:tblPr>
      <w:tblGrid>
        <w:gridCol w:w="10326"/>
      </w:tblGrid>
      <w:tr w:rsidR="00E019C9" w:rsidRPr="00E019C9" w:rsidTr="00FE0106">
        <w:trPr>
          <w:trHeight w:val="2073"/>
        </w:trPr>
        <w:tc>
          <w:tcPr>
            <w:tcW w:w="10326" w:type="dxa"/>
            <w:tcBorders>
              <w:top w:val="nil"/>
              <w:left w:val="nil"/>
              <w:bottom w:val="nil"/>
              <w:right w:val="nil"/>
            </w:tcBorders>
            <w:shd w:val="clear" w:color="auto" w:fill="262140" w:themeFill="text1"/>
            <w:vAlign w:val="center"/>
          </w:tcPr>
          <w:p w:rsidR="00E019C9" w:rsidRPr="00E019C9" w:rsidRDefault="00E019C9" w:rsidP="00FE0106">
            <w:pPr>
              <w:pStyle w:val="Signature"/>
              <w:spacing w:before="0"/>
              <w:rPr>
                <w:color w:val="ECBD17" w:themeColor="accent1" w:themeShade="BF"/>
              </w:rPr>
            </w:pPr>
            <w:r w:rsidRPr="00E019C9">
              <w:rPr>
                <w:color w:val="ECBD17" w:themeColor="accent1" w:themeShade="BF"/>
              </w:rPr>
              <w:t xml:space="preserve">This submission will eventually become your Data section in your final report. So I recommend that you push the report (having your Data section) to your </w:t>
            </w:r>
            <w:proofErr w:type="spellStart"/>
            <w:r w:rsidRPr="00E019C9">
              <w:rPr>
                <w:color w:val="ECBD17" w:themeColor="accent1" w:themeShade="BF"/>
              </w:rPr>
              <w:t>Github</w:t>
            </w:r>
            <w:proofErr w:type="spellEnd"/>
            <w:r w:rsidRPr="00E019C9">
              <w:rPr>
                <w:color w:val="ECBD17" w:themeColor="accent1" w:themeShade="BF"/>
              </w:rPr>
              <w:t xml:space="preserve"> repository and submit a link to it.</w:t>
            </w:r>
            <w:bookmarkStart w:id="5" w:name="_GoBack"/>
            <w:bookmarkEnd w:id="5"/>
          </w:p>
        </w:tc>
      </w:tr>
    </w:tbl>
    <w:p w:rsidR="00E019C9" w:rsidRPr="00D55CBC" w:rsidRDefault="00E019C9" w:rsidP="00E019C9">
      <w:pPr>
        <w:pStyle w:val="ListNumber"/>
        <w:numPr>
          <w:ilvl w:val="0"/>
          <w:numId w:val="0"/>
        </w:numPr>
        <w:ind w:left="360" w:hanging="360"/>
      </w:pPr>
    </w:p>
    <w:sectPr w:rsidR="00E019C9" w:rsidRPr="00D55CBC" w:rsidSect="00CB27A1">
      <w:headerReference w:type="default" r:id="rId13"/>
      <w:pgSz w:w="12240" w:h="15840" w:code="1"/>
      <w:pgMar w:top="720" w:right="1152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BA4E22" w:rsidRDefault="00BA4E22" w:rsidP="00A91D75">
      <w:r>
        <w:separator/>
      </w:r>
    </w:p>
  </w:endnote>
  <w:endnote w:type="continuationSeparator" w:id="0">
    <w:p w:rsidR="00BA4E22" w:rsidRDefault="00BA4E22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BA4E22" w:rsidRDefault="00BA4E22" w:rsidP="00A91D75">
      <w:r>
        <w:separator/>
      </w:r>
    </w:p>
  </w:footnote>
  <w:footnote w:type="continuationSeparator" w:id="0">
    <w:p w:rsidR="00BA4E22" w:rsidRDefault="00BA4E22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Header"/>
            <w:spacing w:after="0"/>
          </w:pPr>
          <w:r w:rsidRPr="008759A8">
            <w:rPr>
              <w:noProof/>
            </w:rPr>
            <mc:AlternateContent>
              <mc:Choice Requires="wps">
                <w:drawing>
                  <wp:inline distT="0" distB="0" distL="0" distR="0" wp14:anchorId="210F1B06" wp14:editId="5B8C667B">
                    <wp:extent cx="1442085" cy="0"/>
                    <wp:effectExtent l="19050" t="19050" r="24765" b="38100"/>
                    <wp:docPr id="17" name="Straight Connector 17" descr="straight lin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00D6C53A" id="Straight Connector 17" o:spid="_x0000_s1026" alt="straight line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Header"/>
            <w:spacing w:after="0"/>
            <w:jc w:val="righ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34446A74" wp14:editId="3FB4C1F4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Text Box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itle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separate"/>
                                </w:r>
                                <w:r w:rsidR="00C87193">
                                  <w:rPr>
                                    <w:noProof/>
                                    <w:color w:val="FFFFFF" w:themeColor="background1"/>
                                  </w:rPr>
                                  <w:t>7</w:t>
                                </w:r>
                                <w:r>
                                  <w:rPr>
                                    <w:color w:val="FFFFFF" w:themeColor="background1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4446A7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itle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</w:rPr>
                            <w:fldChar w:fldCharType="separate"/>
                          </w:r>
                          <w:r w:rsidR="00C87193">
                            <w:rPr>
                              <w:noProof/>
                              <w:color w:val="FFFFFF" w:themeColor="background1"/>
                            </w:rPr>
                            <w:t>7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</w:rPr>
            <mc:AlternateContent>
              <mc:Choice Requires="wps">
                <w:drawing>
                  <wp:inline distT="0" distB="0" distL="0" distR="0" wp14:anchorId="14817101" wp14:editId="44D8F227">
                    <wp:extent cx="1191260" cy="398780"/>
                    <wp:effectExtent l="0" t="0" r="8890" b="1270"/>
                    <wp:docPr id="15" name="Rectangle: Single Corner Snipped 15" descr="colored rectang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itle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14817101" id="Rectangle: Single Corner Snipped 15" o:spid="_x0000_s1030" alt="colored rectangle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itle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5" w15:restartNumberingAfterBreak="0">
    <w:nsid w:val="3C44304B"/>
    <w:multiLevelType w:val="multilevel"/>
    <w:tmpl w:val="E558ED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5E363EC"/>
    <w:multiLevelType w:val="multilevel"/>
    <w:tmpl w:val="4D506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4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3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Bullet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Bullet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Bullet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3"/>
  </w:num>
  <w:num w:numId="24">
    <w:abstractNumId w:val="1"/>
  </w:num>
  <w:num w:numId="25">
    <w:abstractNumId w:val="8"/>
  </w:num>
  <w:num w:numId="26">
    <w:abstractNumId w:val="11"/>
  </w:num>
  <w:num w:numId="27">
    <w:abstractNumId w:val="12"/>
  </w:num>
  <w:num w:numId="2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1F97"/>
    <w:rsid w:val="0002111D"/>
    <w:rsid w:val="00083B26"/>
    <w:rsid w:val="00184B35"/>
    <w:rsid w:val="001865F2"/>
    <w:rsid w:val="001E59F3"/>
    <w:rsid w:val="002063EE"/>
    <w:rsid w:val="00226FF2"/>
    <w:rsid w:val="00342438"/>
    <w:rsid w:val="00362BB5"/>
    <w:rsid w:val="003F429C"/>
    <w:rsid w:val="00577305"/>
    <w:rsid w:val="005C2E0B"/>
    <w:rsid w:val="00760843"/>
    <w:rsid w:val="007B0DFA"/>
    <w:rsid w:val="007E5E59"/>
    <w:rsid w:val="00806D1E"/>
    <w:rsid w:val="00823D33"/>
    <w:rsid w:val="00870075"/>
    <w:rsid w:val="008759A8"/>
    <w:rsid w:val="00891C27"/>
    <w:rsid w:val="008B46AB"/>
    <w:rsid w:val="008E707B"/>
    <w:rsid w:val="009210A6"/>
    <w:rsid w:val="00924378"/>
    <w:rsid w:val="00944D7A"/>
    <w:rsid w:val="009A0F76"/>
    <w:rsid w:val="00A03BCD"/>
    <w:rsid w:val="00A3010D"/>
    <w:rsid w:val="00A7217A"/>
    <w:rsid w:val="00A86068"/>
    <w:rsid w:val="00A91D75"/>
    <w:rsid w:val="00AC343A"/>
    <w:rsid w:val="00B61F97"/>
    <w:rsid w:val="00BA4E22"/>
    <w:rsid w:val="00C50FEA"/>
    <w:rsid w:val="00C6323A"/>
    <w:rsid w:val="00C87193"/>
    <w:rsid w:val="00CB27A1"/>
    <w:rsid w:val="00D476F7"/>
    <w:rsid w:val="00D55CBC"/>
    <w:rsid w:val="00D613CB"/>
    <w:rsid w:val="00D8631A"/>
    <w:rsid w:val="00D87CD8"/>
    <w:rsid w:val="00DF1CFA"/>
    <w:rsid w:val="00E019C9"/>
    <w:rsid w:val="00E523C3"/>
    <w:rsid w:val="00E5388E"/>
    <w:rsid w:val="00E6016B"/>
    <w:rsid w:val="00E94B95"/>
    <w:rsid w:val="00ED6905"/>
    <w:rsid w:val="00EF64C7"/>
    <w:rsid w:val="00FE0D74"/>
    <w:rsid w:val="00FE3D2C"/>
    <w:rsid w:val="00FE43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4240499D"/>
  <w15:docId w15:val="{69F913AB-9AA7-40EA-A580-7628D7C47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4E4484" w:themeColor="text1" w:themeTint="BF"/>
        <w:lang w:val="en-U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0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91D75"/>
    <w:pPr>
      <w:spacing w:after="0" w:line="360" w:lineRule="auto"/>
      <w:contextualSpacing/>
    </w:pPr>
    <w:rPr>
      <w:color w:val="262140" w:themeColor="text1"/>
      <w:sz w:val="24"/>
    </w:rPr>
  </w:style>
  <w:style w:type="paragraph" w:styleId="Heading1">
    <w:name w:val="heading 1"/>
    <w:basedOn w:val="Normal"/>
    <w:next w:val="Normal"/>
    <w:link w:val="Heading1Char"/>
    <w:uiPriority w:val="7"/>
    <w:qFormat/>
    <w:rsid w:val="00D55CBC"/>
    <w:pPr>
      <w:pageBreakBefore/>
      <w:spacing w:before="480" w:after="120" w:line="240" w:lineRule="auto"/>
      <w:outlineLvl w:val="0"/>
    </w:pPr>
    <w:rPr>
      <w:rFonts w:asciiTheme="majorHAnsi" w:eastAsiaTheme="majorEastAsia" w:hAnsiTheme="majorHAnsi" w:cstheme="majorBidi"/>
      <w:b/>
      <w:bCs/>
      <w:caps/>
      <w:sz w:val="48"/>
    </w:rPr>
  </w:style>
  <w:style w:type="paragraph" w:styleId="Heading2">
    <w:name w:val="heading 2"/>
    <w:basedOn w:val="Normal"/>
    <w:next w:val="Normal"/>
    <w:link w:val="Heading2Char"/>
    <w:uiPriority w:val="7"/>
    <w:unhideWhenUsed/>
    <w:qFormat/>
    <w:pPr>
      <w:keepNext/>
      <w:keepLines/>
      <w:spacing w:before="240"/>
      <w:outlineLvl w:val="1"/>
    </w:pPr>
    <w:rPr>
      <w:rFonts w:asciiTheme="majorHAnsi" w:eastAsiaTheme="majorEastAsia" w:hAnsiTheme="majorHAnsi" w:cstheme="majorBidi"/>
      <w:b/>
      <w:bCs/>
      <w:sz w:val="28"/>
    </w:rPr>
  </w:style>
  <w:style w:type="paragraph" w:styleId="Heading3">
    <w:name w:val="heading 3"/>
    <w:basedOn w:val="Normal"/>
    <w:next w:val="Normal"/>
    <w:link w:val="Heading3Char"/>
    <w:uiPriority w:val="7"/>
    <w:unhideWhenUsed/>
    <w:qFormat/>
    <w:pPr>
      <w:keepNext/>
      <w:keepLines/>
      <w:spacing w:after="60" w:line="240" w:lineRule="auto"/>
      <w:ind w:left="29" w:right="29"/>
      <w:jc w:val="right"/>
      <w:outlineLvl w:val="2"/>
    </w:pPr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FooterChar">
    <w:name w:val="Footer Char"/>
    <w:basedOn w:val="DefaultParagraphFont"/>
    <w:link w:val="Footer"/>
    <w:uiPriority w:val="99"/>
    <w:rPr>
      <w:color w:val="ECBD17" w:themeColor="accent1" w:themeShade="BF"/>
    </w:rPr>
  </w:style>
  <w:style w:type="paragraph" w:styleId="Subtitle">
    <w:name w:val="Subtitle"/>
    <w:basedOn w:val="Normal"/>
    <w:link w:val="SubtitleCh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age">
    <w:name w:val="Page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Header">
    <w:name w:val="header"/>
    <w:basedOn w:val="Normal"/>
    <w:link w:val="HeaderChar"/>
    <w:uiPriority w:val="99"/>
    <w:pPr>
      <w:spacing w:after="38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Pr>
      <w:color w:val="4E4484" w:themeColor="text1" w:themeTint="BF"/>
      <w:sz w:val="20"/>
    </w:rPr>
  </w:style>
  <w:style w:type="table" w:styleId="TableGrid">
    <w:name w:val="Table Grid"/>
    <w:basedOn w:val="Table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7"/>
    <w:rPr>
      <w:rFonts w:asciiTheme="majorHAnsi" w:eastAsiaTheme="majorEastAsia" w:hAnsiTheme="majorHAnsi" w:cstheme="majorBidi"/>
      <w:b/>
      <w:color w:val="ECBD17" w:themeColor="accent1" w:themeShade="BF"/>
      <w:sz w:val="36"/>
      <w:szCs w:val="24"/>
    </w:rPr>
  </w:style>
  <w:style w:type="paragraph" w:styleId="Title">
    <w:name w:val="Title"/>
    <w:basedOn w:val="Normal"/>
    <w:link w:val="TitleCh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itleChar">
    <w:name w:val="Title Char"/>
    <w:basedOn w:val="DefaultParagraphFont"/>
    <w:link w:val="Title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Tahoma" w:hAnsi="Tahoma" w:cs="Tahoma"/>
      <w:sz w:val="16"/>
    </w:rPr>
  </w:style>
  <w:style w:type="character" w:styleId="Strong">
    <w:name w:val="Strong"/>
    <w:basedOn w:val="DefaultParagraphFont"/>
    <w:uiPriority w:val="22"/>
    <w:qFormat/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NoSpacing">
    <w:name w:val="No Spacing"/>
    <w:link w:val="NoSpacingChar"/>
    <w:uiPriority w:val="98"/>
    <w:unhideWhenUsed/>
    <w:qFormat/>
    <w:pPr>
      <w:spacing w:after="0" w:line="240" w:lineRule="auto"/>
    </w:pPr>
  </w:style>
  <w:style w:type="paragraph" w:customStyle="1" w:styleId="ContactInfo">
    <w:name w:val="Contact Inf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Heading1Char">
    <w:name w:val="Heading 1 Char"/>
    <w:basedOn w:val="DefaultParagraphFont"/>
    <w:link w:val="Heading1"/>
    <w:uiPriority w:val="7"/>
    <w:rsid w:val="00D55CBC"/>
    <w:rPr>
      <w:rFonts w:asciiTheme="majorHAnsi" w:eastAsiaTheme="majorEastAsia" w:hAnsiTheme="majorHAnsi" w:cstheme="majorBidi"/>
      <w:b/>
      <w:bCs/>
      <w:caps/>
      <w:color w:val="262140" w:themeColor="text1"/>
      <w:sz w:val="48"/>
    </w:rPr>
  </w:style>
  <w:style w:type="paragraph" w:styleId="TOCHeading">
    <w:name w:val="TOC Heading"/>
    <w:basedOn w:val="Heading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Heading2Char">
    <w:name w:val="Heading 2 Char"/>
    <w:basedOn w:val="DefaultParagraphFont"/>
    <w:link w:val="Heading2"/>
    <w:uiPriority w:val="7"/>
    <w:rPr>
      <w:rFonts w:asciiTheme="majorHAnsi" w:eastAsiaTheme="majorEastAsia" w:hAnsiTheme="majorHAnsi" w:cstheme="majorBidi"/>
      <w:b/>
      <w:bCs/>
      <w:color w:val="262140" w:themeColor="text1"/>
      <w:sz w:val="28"/>
    </w:rPr>
  </w:style>
  <w:style w:type="paragraph" w:styleId="Quote">
    <w:name w:val="Quote"/>
    <w:basedOn w:val="Normal"/>
    <w:next w:val="Normal"/>
    <w:link w:val="QuoteCh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QuoteChar">
    <w:name w:val="Quote Char"/>
    <w:basedOn w:val="DefaultParagraphFont"/>
    <w:link w:val="Quote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Signature">
    <w:name w:val="Signature"/>
    <w:basedOn w:val="Normal"/>
    <w:link w:val="SignatureCh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SignatureChar">
    <w:name w:val="Signature Char"/>
    <w:basedOn w:val="DefaultParagraphFont"/>
    <w:link w:val="Signature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NoSpacingChar">
    <w:name w:val="No Spacing Char"/>
    <w:basedOn w:val="DefaultParagraphFont"/>
    <w:link w:val="NoSpacing"/>
    <w:uiPriority w:val="98"/>
  </w:style>
  <w:style w:type="paragraph" w:styleId="ListBullet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Number">
    <w:name w:val="List Number"/>
    <w:basedOn w:val="ListNumber2"/>
    <w:uiPriority w:val="9"/>
    <w:unhideWhenUsed/>
    <w:qFormat/>
    <w:rsid w:val="00D476F7"/>
  </w:style>
  <w:style w:type="paragraph" w:styleId="ListNumber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FinancialTable">
    <w:name w:val="Financial Table"/>
    <w:basedOn w:val="Table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</w:style>
  <w:style w:type="character" w:customStyle="1" w:styleId="CommentTextChar">
    <w:name w:val="Comment Text Char"/>
    <w:basedOn w:val="DefaultParagraphFont"/>
    <w:link w:val="CommentText"/>
    <w:uiPriority w:val="99"/>
    <w:semiHidden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</w:rPr>
  </w:style>
  <w:style w:type="table" w:styleId="LightShading">
    <w:name w:val="Light Shading"/>
    <w:basedOn w:val="Table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tion">
    <w:name w:val="Organizatio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Captio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Emphasis2">
    <w:name w:val="Emphasis 2"/>
    <w:basedOn w:val="Normal"/>
    <w:link w:val="Emphasis2Char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Emphasis2Char">
    <w:name w:val="Emphasis 2 Char"/>
    <w:basedOn w:val="DefaultParagraphFont"/>
    <w:link w:val="Emphasis2"/>
    <w:uiPriority w:val="8"/>
    <w:rsid w:val="002063EE"/>
    <w:rPr>
      <w:b/>
      <w:color w:val="262140" w:themeColor="text1"/>
      <w:spacing w:val="20"/>
      <w:sz w:val="24"/>
    </w:rPr>
  </w:style>
  <w:style w:type="paragraph" w:styleId="TO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523C3"/>
    <w:rPr>
      <w:color w:val="ECBE18" w:themeColor="hyperlink"/>
      <w:u w:val="single"/>
    </w:rPr>
  </w:style>
  <w:style w:type="table" w:styleId="ListTable1Light-Accent6">
    <w:name w:val="List Table 1 Light Accent 6"/>
    <w:basedOn w:val="Table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A3010D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color w:val="auto"/>
      <w:szCs w:val="24"/>
      <w:lang w:val="es-419" w:eastAsia="es-41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4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https://www.foursquare.com/" TargetMode="Externa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kaggle.com/" TargetMode="External"/><Relationship Id="rId5" Type="http://schemas.openxmlformats.org/officeDocument/2006/relationships/webSettings" Target="webSettings.xml"/><Relationship Id="rId15" Type="http://schemas.openxmlformats.org/officeDocument/2006/relationships/glossaryDocument" Target="glossary/document.xml"/><Relationship Id="rId10" Type="http://schemas.openxmlformats.org/officeDocument/2006/relationships/oleObject" Target="embeddings/oleObject1.bin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NUELDAVIDALCANTARA\AppData\Roaming\Microsoft\Templates\Annual%20report%20(Red%20and%20Black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A00002BF" w:usb1="68C7FCFB" w:usb2="00000010" w:usb3="00000000" w:csb0="0002009F" w:csb1="00000000"/>
  </w:font>
  <w:font w:name="Helvetica">
    <w:panose1 w:val="020B0604020202020204"/>
    <w:charset w:val="00"/>
    <w:family w:val="swiss"/>
    <w:pitch w:val="variable"/>
    <w:sig w:usb0="20002A87" w:usb1="00000000" w:usb2="0000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ListNumber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7C14EB"/>
    <w:multiLevelType w:val="multilevel"/>
    <w:tmpl w:val="B0B20D5A"/>
    <w:lvl w:ilvl="0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  <w:color w:val="4472C4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4472C4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4472C4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4472C4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4472C4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4472C4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4472C4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4472C4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4472C4" w:themeColor="accent1"/>
      </w:rPr>
    </w:lvl>
  </w:abstractNum>
  <w:num w:numId="1">
    <w:abstractNumId w:val="0"/>
  </w:num>
  <w:num w:numId="2">
    <w:abstractNumId w:val="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585F"/>
    <w:rsid w:val="000358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419" w:eastAsia="es-419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52A342AA17994BF1923827AF32B4EB88">
    <w:name w:val="52A342AA17994BF1923827AF32B4EB88"/>
  </w:style>
  <w:style w:type="paragraph" w:customStyle="1" w:styleId="CA3F54309F8841399AB2F4654873156C">
    <w:name w:val="CA3F54309F8841399AB2F4654873156C"/>
  </w:style>
  <w:style w:type="paragraph" w:customStyle="1" w:styleId="DA54FF80A9364E62AFEA89D1C488ED07">
    <w:name w:val="DA54FF80A9364E62AFEA89D1C488ED07"/>
  </w:style>
  <w:style w:type="paragraph" w:customStyle="1" w:styleId="94F7A3852C454BBBAA654EBA74A19796">
    <w:name w:val="94F7A3852C454BBBAA654EBA74A19796"/>
  </w:style>
  <w:style w:type="paragraph" w:customStyle="1" w:styleId="BF017E473F8D4B51A8356F47411A0F65">
    <w:name w:val="BF017E473F8D4B51A8356F47411A0F65"/>
  </w:style>
  <w:style w:type="paragraph" w:customStyle="1" w:styleId="F3B0A2C29B8341FFBE694FC2340381EE">
    <w:name w:val="F3B0A2C29B8341FFBE694FC2340381EE"/>
  </w:style>
  <w:style w:type="paragraph" w:customStyle="1" w:styleId="2A8FC67E9A5F437B8537A5EEDFD9B921">
    <w:name w:val="2A8FC67E9A5F437B8537A5EEDFD9B921"/>
  </w:style>
  <w:style w:type="paragraph" w:customStyle="1" w:styleId="187D0D7681F14623995AB67CF910302E">
    <w:name w:val="187D0D7681F14623995AB67CF910302E"/>
  </w:style>
  <w:style w:type="paragraph" w:customStyle="1" w:styleId="3912D2F89C334DC5B502582955150004">
    <w:name w:val="3912D2F89C334DC5B502582955150004"/>
  </w:style>
  <w:style w:type="paragraph" w:customStyle="1" w:styleId="7C4A2147A47E41D6A94CC48682304507">
    <w:name w:val="7C4A2147A47E41D6A94CC48682304507"/>
  </w:style>
  <w:style w:type="paragraph" w:styleId="ListNumber">
    <w:name w:val="List Number"/>
    <w:basedOn w:val="ListNumber2"/>
    <w:uiPriority w:val="9"/>
    <w:unhideWhenUsed/>
    <w:qFormat/>
  </w:style>
  <w:style w:type="paragraph" w:styleId="ListNumber2">
    <w:name w:val="List Number 2"/>
    <w:basedOn w:val="Normal"/>
    <w:uiPriority w:val="10"/>
    <w:qFormat/>
    <w:pPr>
      <w:numPr>
        <w:numId w:val="1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val="en-US" w:eastAsia="ja-JP"/>
    </w:rPr>
  </w:style>
  <w:style w:type="paragraph" w:customStyle="1" w:styleId="5B12CD975D4440E7A84FCFAD7D23E84A">
    <w:name w:val="5B12CD975D4440E7A84FCFAD7D23E84A"/>
  </w:style>
  <w:style w:type="paragraph" w:customStyle="1" w:styleId="81CC2DAAB071416DB5426653218B0CCD">
    <w:name w:val="81CC2DAAB071416DB5426653218B0CCD"/>
  </w:style>
  <w:style w:type="paragraph" w:customStyle="1" w:styleId="B8C9223C057B4E0398E695C874B83FE1">
    <w:name w:val="B8C9223C057B4E0398E695C874B83FE1"/>
  </w:style>
  <w:style w:type="paragraph" w:customStyle="1" w:styleId="9A974E277029456C874660F073449459">
    <w:name w:val="9A974E277029456C874660F073449459"/>
  </w:style>
  <w:style w:type="paragraph" w:styleId="ListBullet">
    <w:name w:val="List Bullet"/>
    <w:basedOn w:val="Normal"/>
    <w:uiPriority w:val="11"/>
    <w:qFormat/>
    <w:pPr>
      <w:numPr>
        <w:numId w:val="2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val="en-US" w:eastAsia="en-US"/>
    </w:rPr>
  </w:style>
  <w:style w:type="paragraph" w:customStyle="1" w:styleId="A31F7E6DB1274322ACECE6FBD2D60A62">
    <w:name w:val="A31F7E6DB1274322ACECE6FBD2D60A62"/>
  </w:style>
  <w:style w:type="paragraph" w:customStyle="1" w:styleId="97639CB014D44CFEB3D88893CE288018">
    <w:name w:val="97639CB014D44CFEB3D88893CE288018"/>
  </w:style>
  <w:style w:type="paragraph" w:customStyle="1" w:styleId="3592991A32834A0BB7AB70FD33B69DA8">
    <w:name w:val="3592991A32834A0BB7AB70FD33B69DA8"/>
  </w:style>
  <w:style w:type="paragraph" w:customStyle="1" w:styleId="60991E681D384F57B5859BBE8CD6D89E">
    <w:name w:val="60991E681D384F57B5859BBE8CD6D89E"/>
  </w:style>
  <w:style w:type="paragraph" w:customStyle="1" w:styleId="F367070BCEA44D55A051B9549A73213E">
    <w:name w:val="F367070BCEA44D55A051B9549A73213E"/>
  </w:style>
  <w:style w:type="paragraph" w:customStyle="1" w:styleId="A1B74E953E4B4AD4806FDF357A3B7082">
    <w:name w:val="A1B74E953E4B4AD4806FDF357A3B7082"/>
  </w:style>
  <w:style w:type="paragraph" w:customStyle="1" w:styleId="68158E84F1EB4CA6BF5C0D9CB0178B47">
    <w:name w:val="68158E84F1EB4CA6BF5C0D9CB0178B47"/>
  </w:style>
  <w:style w:type="paragraph" w:customStyle="1" w:styleId="D92DE7EF7F9C40C6A9A5FAB5D2B75947">
    <w:name w:val="D92DE7EF7F9C40C6A9A5FAB5D2B75947"/>
  </w:style>
  <w:style w:type="paragraph" w:customStyle="1" w:styleId="93AFD54A30B3415890C0273BD1BC41CA">
    <w:name w:val="93AFD54A30B3415890C0273BD1BC41CA"/>
  </w:style>
  <w:style w:type="paragraph" w:customStyle="1" w:styleId="D5306029266347BE8AD5779A949627DA">
    <w:name w:val="D5306029266347BE8AD5779A949627DA"/>
  </w:style>
  <w:style w:type="paragraph" w:customStyle="1" w:styleId="B27186A9E7D14FEB8D1DCC1071FE8211">
    <w:name w:val="B27186A9E7D14FEB8D1DCC1071FE8211"/>
  </w:style>
  <w:style w:type="paragraph" w:customStyle="1" w:styleId="FBF49AF06758482EA60D5D3EBD430099">
    <w:name w:val="FBF49AF06758482EA60D5D3EBD430099"/>
  </w:style>
  <w:style w:type="paragraph" w:customStyle="1" w:styleId="504C240F23C745D281931072F10B96AE">
    <w:name w:val="504C240F23C745D281931072F10B96AE"/>
  </w:style>
  <w:style w:type="paragraph" w:customStyle="1" w:styleId="02A7BD5B7E6E4E52BB58CC102A49ADC3">
    <w:name w:val="02A7BD5B7E6E4E52BB58CC102A49ADC3"/>
  </w:style>
  <w:style w:type="paragraph" w:customStyle="1" w:styleId="B5787B6E60A44D6AA508EE9150F4E98F">
    <w:name w:val="B5787B6E60A44D6AA508EE9150F4E98F"/>
  </w:style>
  <w:style w:type="paragraph" w:customStyle="1" w:styleId="5E29456A2290488ABD1CFC9BA5240F44">
    <w:name w:val="5E29456A2290488ABD1CFC9BA5240F44"/>
  </w:style>
  <w:style w:type="paragraph" w:customStyle="1" w:styleId="A673D4E92F8747FE822393F96B8A599C">
    <w:name w:val="A673D4E92F8747FE822393F96B8A599C"/>
  </w:style>
  <w:style w:type="paragraph" w:customStyle="1" w:styleId="89FD109F895F4A56966878CFAE4C60DF">
    <w:name w:val="89FD109F895F4A56966878CFAE4C60DF"/>
  </w:style>
  <w:style w:type="paragraph" w:customStyle="1" w:styleId="3D8E7DDCFB6549A5BC26BBCC2EB4B644">
    <w:name w:val="3D8E7DDCFB6549A5BC26BBCC2EB4B644"/>
  </w:style>
  <w:style w:type="paragraph" w:customStyle="1" w:styleId="1E100BA9D1D54DC391C5CE45C37D57FB">
    <w:name w:val="1E100BA9D1D54DC391C5CE45C37D57FB"/>
  </w:style>
  <w:style w:type="paragraph" w:customStyle="1" w:styleId="CA7204A9604A47DB84FE9F25D52453B3">
    <w:name w:val="CA7204A9604A47DB84FE9F25D52453B3"/>
  </w:style>
  <w:style w:type="paragraph" w:customStyle="1" w:styleId="9FC27FB22C7C49098E39D3F106C0133D">
    <w:name w:val="9FC27FB22C7C49098E39D3F106C0133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Annual report (Red and Black design).dotx</Template>
  <TotalTime>15</TotalTime>
  <Pages>4</Pages>
  <Words>312</Words>
  <Characters>1716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MANUEL DAVID ALCANTARA ZAPATA</dc:creator>
  <cp:keywords/>
  <cp:lastModifiedBy>MANUEL DAVID ALCANTARA ZAPATA</cp:lastModifiedBy>
  <cp:revision>9</cp:revision>
  <dcterms:created xsi:type="dcterms:W3CDTF">2019-01-11T07:45:00Z</dcterms:created>
  <dcterms:modified xsi:type="dcterms:W3CDTF">2019-01-11T07:59:00Z</dcterms:modified>
  <cp:contentStatus/>
  <cp:version/>
</cp:coreProperties>
</file>